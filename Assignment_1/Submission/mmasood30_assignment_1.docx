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55102B7" w:rsidR="00FF7B33" w:rsidRPr="00951C77" w:rsidRDefault="00DF710D" w:rsidP="00951C77">
      <w:pPr>
        <w:pStyle w:val="Title"/>
      </w:pPr>
      <w:r>
        <w:t>Supervised Learning</w:t>
      </w:r>
    </w:p>
    <w:p w14:paraId="710CF595" w14:textId="1F6AC3E1" w:rsidR="00BF357B" w:rsidRPr="00BF357B" w:rsidRDefault="00D634F4" w:rsidP="00BF357B">
      <w:pPr>
        <w:pStyle w:val="Subtitle"/>
      </w:pPr>
      <w:r>
        <w:t>Muhammad Haris Masood</w:t>
      </w:r>
      <w:r w:rsidR="00FF7B33">
        <w:br/>
      </w:r>
      <w:hyperlink r:id="rId8" w:history="1">
        <w:r w:rsidR="00BF357B" w:rsidRPr="00611D71">
          <w:rPr>
            <w:rStyle w:val="Hyperlink"/>
          </w:rPr>
          <w:t>mmasood30@gatech.edu</w:t>
        </w:r>
      </w:hyperlink>
    </w:p>
    <w:p w14:paraId="77C7DD8E" w14:textId="7E0EB6E8" w:rsidR="00D5034D" w:rsidRPr="009B7A17" w:rsidRDefault="00BF357B" w:rsidP="00B4491E">
      <w:pPr>
        <w:pStyle w:val="Heading1"/>
      </w:pPr>
      <w:r>
        <w:t>Introduction &amp; Data</w:t>
      </w:r>
    </w:p>
    <w:p w14:paraId="2BF07166" w14:textId="6B81D822" w:rsidR="00495608" w:rsidRDefault="00DF710D" w:rsidP="00495608">
      <w:pPr>
        <w:pStyle w:val="Heading2"/>
      </w:pPr>
      <w:r>
        <w:t>Overview</w:t>
      </w:r>
    </w:p>
    <w:p w14:paraId="698A4CEB" w14:textId="0A48C006" w:rsidR="0050507B" w:rsidRDefault="00DF710D" w:rsidP="00CC25B3">
      <w:r>
        <w:t>My two classification problems were the hotel reservation problem</w:t>
      </w:r>
      <w:r w:rsidR="0050507B">
        <w:t xml:space="preserve">. These were both found using Kaggle. The first </w:t>
      </w:r>
      <w:commentRangeStart w:id="0"/>
      <w:r w:rsidR="0050507B">
        <w:t>dataset</w:t>
      </w:r>
      <w:commentRangeEnd w:id="0"/>
      <w:r w:rsidR="0050507B">
        <w:rPr>
          <w:rStyle w:val="CommentReference"/>
        </w:rPr>
        <w:commentReference w:id="0"/>
      </w:r>
      <w:r w:rsidR="0050507B">
        <w:t xml:space="preserve">, the hotel reservation dataset, provides comprehensive information about online bookings, and identifies if they were cancelled. The second dataset is medical data, the features are several health markers for a patient, and the label identifies if the patient is at a high risk for a </w:t>
      </w:r>
      <w:commentRangeStart w:id="1"/>
      <w:r w:rsidR="0050507B">
        <w:t xml:space="preserve">heart </w:t>
      </w:r>
      <w:commentRangeEnd w:id="1"/>
      <w:r w:rsidR="0050507B">
        <w:rPr>
          <w:rStyle w:val="CommentReference"/>
        </w:rPr>
        <w:commentReference w:id="1"/>
      </w:r>
      <w:r w:rsidR="0050507B">
        <w:t>attack. The goal of the first dataset is to identify if a particular reservation will be cancelled. The goal of the second dataset is to identify if a patient is at a high risk of a heart attack.</w:t>
      </w:r>
    </w:p>
    <w:p w14:paraId="0C92F709" w14:textId="345B17FD" w:rsidR="00495608" w:rsidRDefault="006A7D7A" w:rsidP="00495608">
      <w:pPr>
        <w:pStyle w:val="Heading2"/>
      </w:pPr>
      <w:r w:rsidRPr="00BC0495">
        <w:drawing>
          <wp:anchor distT="0" distB="0" distL="114300" distR="114300" simplePos="0" relativeHeight="251654143" behindDoc="1" locked="0" layoutInCell="1" allowOverlap="1" wp14:anchorId="16C95B4D" wp14:editId="61137F2C">
            <wp:simplePos x="0" y="0"/>
            <wp:positionH relativeFrom="margin">
              <wp:align>left</wp:align>
            </wp:positionH>
            <wp:positionV relativeFrom="paragraph">
              <wp:posOffset>258445</wp:posOffset>
            </wp:positionV>
            <wp:extent cx="2703830" cy="1519555"/>
            <wp:effectExtent l="19050" t="19050" r="20320" b="23495"/>
            <wp:wrapTight wrapText="bothSides">
              <wp:wrapPolygon edited="0">
                <wp:start x="-152" y="-271"/>
                <wp:lineTo x="-152" y="21663"/>
                <wp:lineTo x="21610" y="21663"/>
                <wp:lineTo x="21610" y="-271"/>
                <wp:lineTo x="-152" y="-271"/>
              </wp:wrapPolygon>
            </wp:wrapTight>
            <wp:docPr id="494607534"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07534" name="Picture 1" descr="A blue and orange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830" cy="1519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F710D">
        <w:t>Datasets Explored</w:t>
      </w:r>
      <w:r w:rsidR="00BC0495">
        <w:t xml:space="preserve"> &amp; Why they are </w:t>
      </w:r>
      <w:r w:rsidR="0069457C">
        <w:t>interesting.</w:t>
      </w:r>
    </w:p>
    <w:p w14:paraId="7085F944" w14:textId="25B41503" w:rsidR="0050507B" w:rsidRDefault="006A7D7A" w:rsidP="0050507B">
      <w:pPr>
        <w:pStyle w:val="FigureCaption"/>
      </w:pPr>
      <w:r w:rsidRPr="0050507B">
        <w:drawing>
          <wp:anchor distT="0" distB="0" distL="114300" distR="114300" simplePos="0" relativeHeight="251655168" behindDoc="1" locked="0" layoutInCell="1" allowOverlap="1" wp14:anchorId="168CF461" wp14:editId="2EFAA833">
            <wp:simplePos x="0" y="0"/>
            <wp:positionH relativeFrom="margin">
              <wp:align>left</wp:align>
            </wp:positionH>
            <wp:positionV relativeFrom="paragraph">
              <wp:posOffset>2180728</wp:posOffset>
            </wp:positionV>
            <wp:extent cx="2710815" cy="1505585"/>
            <wp:effectExtent l="19050" t="19050" r="13335" b="18415"/>
            <wp:wrapTight wrapText="bothSides">
              <wp:wrapPolygon edited="0">
                <wp:start x="-152" y="-273"/>
                <wp:lineTo x="-152" y="21591"/>
                <wp:lineTo x="21554" y="21591"/>
                <wp:lineTo x="21554" y="-273"/>
                <wp:lineTo x="-152" y="-273"/>
              </wp:wrapPolygon>
            </wp:wrapTight>
            <wp:docPr id="32170107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01073" name="Picture 1" descr="A close-up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8757" cy="15102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0507B">
        <w:t>Hotel Reservation Dataset</w:t>
      </w:r>
    </w:p>
    <w:p w14:paraId="705DBA7A" w14:textId="2404ECD9" w:rsidR="0050507B" w:rsidRDefault="0050507B" w:rsidP="0050507B">
      <w:pPr>
        <w:pStyle w:val="FigureCaption"/>
        <w:numPr>
          <w:ilvl w:val="0"/>
          <w:numId w:val="0"/>
        </w:numPr>
        <w:ind w:left="1440"/>
      </w:pPr>
    </w:p>
    <w:p w14:paraId="414D442B" w14:textId="4B85D083" w:rsidR="00DF710D" w:rsidRDefault="00BC0495" w:rsidP="00BC0495">
      <w:pPr>
        <w:pStyle w:val="FigureCaption"/>
      </w:pPr>
      <w:r>
        <w:t>Heart Disease Dataset</w:t>
      </w:r>
    </w:p>
    <w:p w14:paraId="1F5AD8DA" w14:textId="36A8A71E" w:rsidR="00BC0495" w:rsidRDefault="00BC0495" w:rsidP="00BC0495">
      <w:r>
        <w:t xml:space="preserve">The exact characteristics of the figures can be observed from Figure 1 &amp; 2. In some sense, the datasets are very good opposites of each other. The hotel reservation dataset is quite unbalanced, is a relatively large dataset, and has more numerical features than categorical. The heart disease dataset is quite </w:t>
      </w:r>
      <w:r w:rsidR="0069457C">
        <w:t>the opposite</w:t>
      </w:r>
      <w:r>
        <w:t xml:space="preserve">, the labels are much more balanced, the dataset itself is significantly smaller, </w:t>
      </w:r>
      <w:r w:rsidR="0069457C">
        <w:t>and</w:t>
      </w:r>
      <w:r>
        <w:t xml:space="preserve"> there are more categorical features in the data. </w:t>
      </w:r>
    </w:p>
    <w:p w14:paraId="2C5E20DC" w14:textId="01A67696" w:rsidR="0069457C" w:rsidRDefault="0069457C" w:rsidP="00BC0495">
      <w:r>
        <w:t xml:space="preserve">Utilizing PDP (Partial Dependence Plots) </w:t>
      </w:r>
      <w:r w:rsidR="00BF357B">
        <w:t>&amp; Pearson R correlations also</w:t>
      </w:r>
      <w:r>
        <w:t xml:space="preserve"> led to me identifying that there was strong interaction between many of the features in both datasets, and no one feature by itself, would lead to a successful model, relationships between features would also need to be considered. Resultantly, I concluded that both datasets provided nontrivial problems, allowing for a good resource to test different algorithms on.</w:t>
      </w:r>
      <w:r w:rsidR="00BF357B">
        <w:t xml:space="preserve"> My exploration also did lead me to identify the attack detection dataset had more features with high correlation to the label, </w:t>
      </w:r>
      <w:proofErr w:type="gramStart"/>
      <w:r w:rsidR="00BF357B">
        <w:t>and,</w:t>
      </w:r>
      <w:proofErr w:type="gramEnd"/>
      <w:r w:rsidR="00BF357B">
        <w:t xml:space="preserve"> generally more interaction in the PDP plots.</w:t>
      </w:r>
    </w:p>
    <w:p w14:paraId="0906550E" w14:textId="05BD378F" w:rsidR="0069457C" w:rsidRDefault="0069457C" w:rsidP="00BC0495">
      <w:r>
        <w:t xml:space="preserve">Finally, the datasets </w:t>
      </w:r>
      <w:r w:rsidR="00B1136A">
        <w:t>in</w:t>
      </w:r>
      <w:r>
        <w:t xml:space="preserve"> themselves are quite interesting, modelling unique, and practical problems. However, the risk for heart attack detection problem is quite high stakes, which is quite different than the hotel reservation cancellation problem. For this reason, we employed different metrics to test the success of our algorithms, further diversifying our experimentation, and allowing us to draw more generalizable conclusions.  </w:t>
      </w:r>
    </w:p>
    <w:p w14:paraId="4CA70FD4" w14:textId="55C2A40E" w:rsidR="00B1136A" w:rsidRDefault="00BF357B" w:rsidP="00BF357B">
      <w:pPr>
        <w:pStyle w:val="Heading1"/>
      </w:pPr>
      <w:r>
        <w:lastRenderedPageBreak/>
        <w:t>Hypothesis</w:t>
      </w:r>
    </w:p>
    <w:p w14:paraId="49881DAB" w14:textId="7469F24C" w:rsidR="004D1269" w:rsidRDefault="004D1269" w:rsidP="004D1269">
      <w:r>
        <w:t>Based on my data exploration I had a few hypotheses.</w:t>
      </w:r>
    </w:p>
    <w:p w14:paraId="3D48651B" w14:textId="378ABE45" w:rsidR="004D1269" w:rsidRDefault="004D1269" w:rsidP="004D1269">
      <w:pPr>
        <w:pStyle w:val="ListParagraph"/>
        <w:numPr>
          <w:ilvl w:val="0"/>
          <w:numId w:val="51"/>
        </w:numPr>
      </w:pPr>
      <w:r>
        <w:t>I believe the heart attack risk dataset is the more complex of the two hence I believe Neural Nets should do well on this dataset.</w:t>
      </w:r>
    </w:p>
    <w:p w14:paraId="36A0C1DF" w14:textId="713F0259" w:rsidR="004D1269" w:rsidRDefault="00E766DF" w:rsidP="004D1269">
      <w:pPr>
        <w:pStyle w:val="ListParagraph"/>
        <w:numPr>
          <w:ilvl w:val="0"/>
          <w:numId w:val="51"/>
        </w:numPr>
      </w:pPr>
      <w:r>
        <w:t xml:space="preserve">The heart attack risk dataset has </w:t>
      </w:r>
      <w:r w:rsidR="004E6DFA">
        <w:t>most of</w:t>
      </w:r>
      <w:r>
        <w:t xml:space="preserve"> its features as categorical </w:t>
      </w:r>
      <w:r w:rsidR="004E6DFA">
        <w:t>variables;</w:t>
      </w:r>
      <w:r>
        <w:t xml:space="preserve"> hence it may do well with Decision Trees &amp; Gradient Boosted Classifiers</w:t>
      </w:r>
      <w:r w:rsidR="004E6DFA">
        <w:t>.</w:t>
      </w:r>
    </w:p>
    <w:p w14:paraId="57854B4E" w14:textId="552B17DB" w:rsidR="00E766DF" w:rsidRDefault="00E766DF" w:rsidP="004D1269">
      <w:pPr>
        <w:pStyle w:val="ListParagraph"/>
        <w:numPr>
          <w:ilvl w:val="0"/>
          <w:numId w:val="51"/>
        </w:numPr>
      </w:pPr>
      <w:r>
        <w:t xml:space="preserve">The heart attack risk dataset has a small amount of data compared to the hotel reservations dataset, so, overfitting will be a </w:t>
      </w:r>
      <w:r w:rsidR="004E6DFA">
        <w:t>problem.</w:t>
      </w:r>
    </w:p>
    <w:p w14:paraId="4DF195C6" w14:textId="62508936" w:rsidR="00E766DF" w:rsidRDefault="00E766DF" w:rsidP="00875117">
      <w:pPr>
        <w:pStyle w:val="ListParagraph"/>
        <w:numPr>
          <w:ilvl w:val="0"/>
          <w:numId w:val="51"/>
        </w:numPr>
      </w:pPr>
      <w:r>
        <w:t xml:space="preserve">The hotel reservation dataset has two features that have a strong </w:t>
      </w:r>
      <w:r w:rsidR="00875117">
        <w:t>relationship</w:t>
      </w:r>
      <w:r>
        <w:t xml:space="preserve"> </w:t>
      </w:r>
      <w:r w:rsidR="00875117">
        <w:t>with</w:t>
      </w:r>
      <w:r>
        <w:t xml:space="preserve"> the label</w:t>
      </w:r>
      <w:r w:rsidR="00875117">
        <w:t xml:space="preserve"> (high correlation)</w:t>
      </w:r>
      <w:r>
        <w:t>, namely, the “lead time” and “no_of_special_</w:t>
      </w:r>
      <w:r w:rsidR="00002255">
        <w:t>requests” and</w:t>
      </w:r>
      <w:r>
        <w:t xml:space="preserve"> I believe KNN &amp; SVM will do well on this </w:t>
      </w:r>
      <w:r w:rsidR="004E6DFA">
        <w:t>dataset</w:t>
      </w:r>
      <w:r w:rsidR="00875117">
        <w:t xml:space="preserve"> (Whereas for the heart dataset, most features have a strong correlation with the label)</w:t>
      </w:r>
    </w:p>
    <w:p w14:paraId="399E285B" w14:textId="3FD697E1" w:rsidR="00110B0F" w:rsidRDefault="00110B0F" w:rsidP="00875117">
      <w:pPr>
        <w:pStyle w:val="ListParagraph"/>
        <w:numPr>
          <w:ilvl w:val="0"/>
          <w:numId w:val="51"/>
        </w:numPr>
      </w:pPr>
      <w:r>
        <w:t>Due to the unbalanced nature of the hotel reservation dataset, I believe, ensemble methods may work well on this dataset.</w:t>
      </w:r>
    </w:p>
    <w:p w14:paraId="429DF993" w14:textId="7830D07A" w:rsidR="006A0CDE" w:rsidRDefault="006A0CDE" w:rsidP="006A0CDE">
      <w:pPr>
        <w:pStyle w:val="Heading1"/>
      </w:pPr>
      <w:r>
        <w:t>Testing methodology</w:t>
      </w:r>
    </w:p>
    <w:p w14:paraId="2FC9D89B" w14:textId="5A1FD6E9" w:rsidR="006A0CDE" w:rsidRDefault="006A0CDE" w:rsidP="006A0CDE">
      <w:pPr>
        <w:pStyle w:val="Heading2"/>
      </w:pPr>
      <w:r>
        <w:t>Preprocessing Data</w:t>
      </w:r>
    </w:p>
    <w:p w14:paraId="69AA380D" w14:textId="61B15EAD" w:rsidR="006A0CDE" w:rsidRDefault="006A0CDE" w:rsidP="006A0CDE">
      <w:r>
        <w:t xml:space="preserve">For the heart attack risk </w:t>
      </w:r>
      <w:r w:rsidR="00C95B7A">
        <w:t>dataset,</w:t>
      </w:r>
      <w:r>
        <w:t xml:space="preserve"> I removed the Booking ID column, as that was just an index value. For the hotel reservation </w:t>
      </w:r>
      <w:r w:rsidR="00C95B7A">
        <w:t>dataset,</w:t>
      </w:r>
      <w:r>
        <w:t xml:space="preserve"> I combined the date and time columns to produce two features. The first identified if the booking was in the H1 or H2 of the month, the second, identified if the booking was in the summer or winter. </w:t>
      </w:r>
      <w:r w:rsidR="002B7C11">
        <w:t xml:space="preserve">All categorical features were one-hot encoded to </w:t>
      </w:r>
      <w:proofErr w:type="gramStart"/>
      <w:r w:rsidR="002B7C11">
        <w:t>avoided</w:t>
      </w:r>
      <w:proofErr w:type="gramEnd"/>
      <w:r w:rsidR="002B7C11">
        <w:t xml:space="preserve"> the learner identifying an incorrect ordering pattern. </w:t>
      </w:r>
    </w:p>
    <w:p w14:paraId="17628FFA" w14:textId="70A0CB4B" w:rsidR="00C95B7A" w:rsidRDefault="00C95B7A" w:rsidP="00C95B7A">
      <w:pPr>
        <w:pStyle w:val="Heading2"/>
      </w:pPr>
      <w:r>
        <w:t>Metrics</w:t>
      </w:r>
    </w:p>
    <w:p w14:paraId="1F4CFC59" w14:textId="0530BA8D" w:rsidR="003D1B6B" w:rsidRDefault="00C95B7A" w:rsidP="00C95B7A">
      <w:r>
        <w:t xml:space="preserve">For the heart attack dataset, I used a custom metric, which I refer to throughout the report (and in the graphs) as F Two, or F2. This </w:t>
      </w:r>
      <w:r w:rsidR="002B7C11">
        <w:t>is like</w:t>
      </w:r>
      <w:r>
        <w:t xml:space="preserve"> the F1 score, but the weights have been revised to give recall a higher importance. Recall is twice as important as precision in my testing, as a False Negative is significantly more harmful than a False Positive for this data. For the hotel dataset I used accuracy as it is a staple metric, and works quite well with the dataset (even though the dataset is roughly 33% class 1) </w:t>
      </w:r>
    </w:p>
    <w:p w14:paraId="12B54769" w14:textId="77777777" w:rsidR="003D1B6B" w:rsidRDefault="003D1B6B" w:rsidP="003D1B6B">
      <w:pPr>
        <w:pStyle w:val="Heading2"/>
      </w:pPr>
      <w:r>
        <w:t>Procedure</w:t>
      </w:r>
    </w:p>
    <w:p w14:paraId="2175436E" w14:textId="2F7FB655" w:rsidR="00C95B7A" w:rsidRPr="00C95B7A" w:rsidRDefault="003D1B6B" w:rsidP="003D1B6B">
      <w:r>
        <w:t xml:space="preserve">Each algorithm went through hyperparameter tuning. After the hyperparameter various experiments were then conducted on the learner to identify strengths and weaknesses of the learner. Finally, a narrower range of hyperparameters were used alongside </w:t>
      </w:r>
      <w:proofErr w:type="spellStart"/>
      <w:r>
        <w:t>GridSearchCV</w:t>
      </w:r>
      <w:proofErr w:type="spellEnd"/>
      <w:r>
        <w:t xml:space="preserve"> to create an optimizer learner. The optimized learner was used to evaluate the learner. For hyperparameter tuning and experimentation, train and validation data was used. For the final evaluation, training and validation were combined for a mega training set, and evaluation was performed on a separate test set (kept </w:t>
      </w:r>
      <w:r w:rsidR="002B7C11">
        <w:t>always separate from the data</w:t>
      </w:r>
      <w:r>
        <w:t xml:space="preserve">). </w:t>
      </w:r>
    </w:p>
    <w:p w14:paraId="0E06518A" w14:textId="168A212A" w:rsidR="00BF357B" w:rsidRDefault="00110B0F" w:rsidP="0005677D">
      <w:pPr>
        <w:pStyle w:val="Heading1"/>
      </w:pPr>
      <w:r>
        <w:lastRenderedPageBreak/>
        <w:t>Decision trees</w:t>
      </w:r>
    </w:p>
    <w:p w14:paraId="491FDD01" w14:textId="617D7C72" w:rsidR="0063530E" w:rsidRPr="0063530E" w:rsidRDefault="0063530E" w:rsidP="0063530E">
      <w:pPr>
        <w:pStyle w:val="Heading2"/>
      </w:pPr>
      <w:r>
        <w:t>Introduction</w:t>
      </w:r>
    </w:p>
    <w:p w14:paraId="5B4743FE" w14:textId="61E426A4" w:rsidR="00451076" w:rsidRDefault="002B7C11" w:rsidP="004F6DAD">
      <w:r>
        <w:t>For Decision Trees I did not normalize the data. I chose to do this because decisions trees do not require normalization, and this is particularly noted strength of the tree. When we normalize the data, it adds an additional layer of bias (we can only normalize the training data and assume that is a good representation of the test data). To mimic this, I trained a</w:t>
      </w:r>
      <w:r w:rsidR="006623AC">
        <w:t xml:space="preserve"> scikit learn standard scaler on the training data, I used that to transform the validation or test data. </w:t>
      </w:r>
    </w:p>
    <w:p w14:paraId="44CB66D2" w14:textId="3411EBE2" w:rsidR="0063530E" w:rsidRDefault="0063530E" w:rsidP="0063530E">
      <w:pPr>
        <w:pStyle w:val="Heading2"/>
      </w:pPr>
      <w:r>
        <w:t>Hyperparameter Tuning</w:t>
      </w:r>
    </w:p>
    <w:p w14:paraId="0BBF2C37" w14:textId="2E93087B" w:rsidR="006A7D7A" w:rsidRPr="006A7D7A" w:rsidRDefault="006A7D7A" w:rsidP="006A7D7A">
      <w:r>
        <w:rPr>
          <w:noProof/>
        </w:rPr>
        <w:drawing>
          <wp:anchor distT="0" distB="0" distL="114300" distR="114300" simplePos="0" relativeHeight="251658240" behindDoc="1" locked="0" layoutInCell="1" allowOverlap="1" wp14:anchorId="3E772EC7" wp14:editId="59B9262E">
            <wp:simplePos x="0" y="0"/>
            <wp:positionH relativeFrom="column">
              <wp:posOffset>353695</wp:posOffset>
            </wp:positionH>
            <wp:positionV relativeFrom="paragraph">
              <wp:posOffset>12700</wp:posOffset>
            </wp:positionV>
            <wp:extent cx="2545080" cy="2519680"/>
            <wp:effectExtent l="0" t="0" r="7620" b="0"/>
            <wp:wrapTight wrapText="bothSides">
              <wp:wrapPolygon edited="0">
                <wp:start x="0" y="0"/>
                <wp:lineTo x="0" y="21393"/>
                <wp:lineTo x="21503" y="21393"/>
                <wp:lineTo x="21503" y="0"/>
                <wp:lineTo x="0" y="0"/>
              </wp:wrapPolygon>
            </wp:wrapTight>
            <wp:docPr id="1073254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080" cy="2519680"/>
                    </a:xfrm>
                    <a:prstGeom prst="rect">
                      <a:avLst/>
                    </a:prstGeom>
                    <a:noFill/>
                  </pic:spPr>
                </pic:pic>
              </a:graphicData>
            </a:graphic>
            <wp14:sizeRelH relativeFrom="page">
              <wp14:pctWidth>0</wp14:pctWidth>
            </wp14:sizeRelH>
            <wp14:sizeRelV relativeFrom="page">
              <wp14:pctHeight>0</wp14:pctHeight>
            </wp14:sizeRelV>
          </wp:anchor>
        </w:drawing>
      </w:r>
    </w:p>
    <w:p w14:paraId="45620667" w14:textId="510407F0" w:rsidR="0063530E" w:rsidRDefault="0063530E" w:rsidP="0063530E">
      <w:pPr>
        <w:pStyle w:val="FigureCaption"/>
      </w:pPr>
      <w:r>
        <w:t>Hyperparameter Tuning for Decision Tree</w:t>
      </w:r>
    </w:p>
    <w:p w14:paraId="6758BF42" w14:textId="49A2A4DA" w:rsidR="004F6DAD" w:rsidRDefault="009C3C66" w:rsidP="004F6DAD">
      <w:r>
        <w:t xml:space="preserve">Here we note as max depth </w:t>
      </w:r>
      <w:r w:rsidR="006A7D7A">
        <w:t>increase.</w:t>
      </w:r>
      <w:r>
        <w:t xml:space="preserve"> </w:t>
      </w:r>
    </w:p>
    <w:p w14:paraId="48D8E24B" w14:textId="77777777" w:rsidR="009B7689" w:rsidRDefault="009B7689" w:rsidP="004F6DAD"/>
    <w:p w14:paraId="7369C12A" w14:textId="4D4D3A9E" w:rsidR="009B7689" w:rsidRDefault="009B7689" w:rsidP="004F6DAD">
      <w:r>
        <w:t xml:space="preserve">Link for high dimensional and </w:t>
      </w:r>
      <w:proofErr w:type="gramStart"/>
      <w:r>
        <w:t>KNN :</w:t>
      </w:r>
      <w:proofErr w:type="gramEnd"/>
      <w:r>
        <w:t xml:space="preserve"> </w:t>
      </w:r>
      <w:r w:rsidRPr="009B7689">
        <w:t>chrome-extension://efaidnbmnnnibpcajpcglclefindmkaj/https://bib.dbvis.de/uploadedFiles/155.pdf</w:t>
      </w:r>
    </w:p>
    <w:p w14:paraId="1E0DC5D6" w14:textId="77777777" w:rsidR="0004017D" w:rsidRDefault="0004017D" w:rsidP="004F6DAD"/>
    <w:p w14:paraId="5E924B9C" w14:textId="6388CD6B" w:rsidR="0004017D" w:rsidRDefault="0004017D" w:rsidP="004F6DAD">
      <w:r>
        <w:t xml:space="preserve">Link for sigmoid </w:t>
      </w:r>
      <w:hyperlink r:id="rId16" w:history="1">
        <w:r w:rsidR="00D076D7" w:rsidRPr="00611D71">
          <w:rPr>
            <w:rStyle w:val="Hyperlink"/>
          </w:rPr>
          <w:t>https://medium.com/swlh/the-support-vector-machine-basic-concept-a5106bd3cc5f</w:t>
        </w:r>
      </w:hyperlink>
    </w:p>
    <w:p w14:paraId="501D0D97" w14:textId="77777777" w:rsidR="00D076D7" w:rsidRDefault="00D076D7" w:rsidP="004F6DAD"/>
    <w:p w14:paraId="5833386F" w14:textId="15D10A2C" w:rsidR="00D076D7" w:rsidRDefault="00D076D7" w:rsidP="004F6DAD">
      <w:r>
        <w:t>NNET:</w:t>
      </w:r>
    </w:p>
    <w:p w14:paraId="3D5D7028" w14:textId="1C29EB8C" w:rsidR="00D076D7" w:rsidRDefault="00D076D7" w:rsidP="004F6DAD">
      <w:r>
        <w:t>Sigmoid issues:</w:t>
      </w:r>
      <w:r>
        <w:br/>
      </w:r>
      <w:r w:rsidRPr="00D076D7">
        <w:t>Understandingthedifficultyoftrainingdeepfeedforwardneuralnetworks</w:t>
      </w:r>
    </w:p>
    <w:p w14:paraId="5CD433EB" w14:textId="2363E514" w:rsidR="00D076D7" w:rsidRDefault="00D076D7" w:rsidP="004F6DAD">
      <w:proofErr w:type="spellStart"/>
      <w:r w:rsidRPr="00D076D7">
        <w:t>DeepSparseRectifierNeuralNetworks</w:t>
      </w:r>
      <w:proofErr w:type="spellEnd"/>
    </w:p>
    <w:p w14:paraId="67BB19E6" w14:textId="77777777" w:rsidR="009A4ABE" w:rsidRDefault="009A4ABE" w:rsidP="004F6DAD"/>
    <w:p w14:paraId="410C048C" w14:textId="462DD5CC" w:rsidR="009A4ABE" w:rsidRDefault="009A4ABE" w:rsidP="004F6DAD">
      <w:r>
        <w:t>Learning Rate;</w:t>
      </w:r>
      <w:r>
        <w:br/>
      </w:r>
      <w:r w:rsidRPr="009A4ABE">
        <w:t>The Need for Small Learning Rates on Large Problems</w:t>
      </w:r>
    </w:p>
    <w:p w14:paraId="35030146" w14:textId="77777777" w:rsidR="00597F5E" w:rsidRDefault="00597F5E" w:rsidP="004F6DAD"/>
    <w:p w14:paraId="757E4300" w14:textId="4D4ED886" w:rsidR="00597F5E" w:rsidRDefault="00597F5E" w:rsidP="004F6DAD">
      <w:r>
        <w:t xml:space="preserve">For learning rate reference for </w:t>
      </w:r>
      <w:proofErr w:type="spellStart"/>
      <w:r>
        <w:t>NNet</w:t>
      </w:r>
      <w:proofErr w:type="spellEnd"/>
    </w:p>
    <w:p w14:paraId="50C36BF2" w14:textId="77777777" w:rsidR="00597F5E" w:rsidRDefault="00597F5E" w:rsidP="00597F5E">
      <w:r>
        <w:t>Sparse Data:</w:t>
      </w:r>
    </w:p>
    <w:p w14:paraId="741103CB" w14:textId="77777777" w:rsidR="00597F5E" w:rsidRDefault="00597F5E" w:rsidP="00597F5E"/>
    <w:p w14:paraId="0C461035" w14:textId="77777777" w:rsidR="006F71BD" w:rsidRDefault="006F71BD" w:rsidP="00597F5E">
      <w:pPr>
        <w:sectPr w:rsidR="006F71BD" w:rsidSect="00880B01">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20" w:footer="1498" w:gutter="0"/>
          <w:cols w:space="720"/>
          <w:docGrid w:linePitch="360"/>
        </w:sectPr>
      </w:pPr>
    </w:p>
    <w:p w14:paraId="76E87C25" w14:textId="77777777" w:rsidR="006F71BD" w:rsidRDefault="00597F5E" w:rsidP="00597F5E">
      <w:pPr>
        <w:sectPr w:rsidR="006F71BD" w:rsidSect="00880B01">
          <w:type w:val="continuous"/>
          <w:pgSz w:w="12240" w:h="15840"/>
          <w:pgMar w:top="1440" w:right="1080" w:bottom="1440" w:left="1080" w:header="720" w:footer="1498" w:gutter="0"/>
          <w:cols w:space="720"/>
          <w:docGrid w:linePitch="360"/>
        </w:sectPr>
      </w:pPr>
      <w:r>
        <w:t>"Sparse deep learning: A review and challenges</w:t>
      </w:r>
    </w:p>
    <w:p w14:paraId="2448DF23" w14:textId="77777777" w:rsidR="006F71BD" w:rsidRDefault="00597F5E" w:rsidP="00597F5E">
      <w:pPr>
        <w:sectPr w:rsidR="006F71BD" w:rsidSect="00880B01">
          <w:type w:val="continuous"/>
          <w:pgSz w:w="12240" w:h="15840"/>
          <w:pgMar w:top="1440" w:right="1080" w:bottom="1440" w:left="1080" w:header="720" w:footer="1498" w:gutter="0"/>
          <w:cols w:space="720"/>
          <w:docGrid w:linePitch="360"/>
        </w:sectPr>
      </w:pPr>
      <w:r>
        <w:t xml:space="preserve">" </w:t>
      </w:r>
      <w:proofErr w:type="gramStart"/>
      <w:r>
        <w:t>by</w:t>
      </w:r>
      <w:proofErr w:type="gramEnd"/>
      <w:r>
        <w:t xml:space="preserve"> Lu et al. (2019) - This paper provides an overview of techniques for training deep learning models on sparse </w:t>
      </w:r>
    </w:p>
    <w:p w14:paraId="4BCB7DA1" w14:textId="77777777" w:rsidR="00597F5E" w:rsidRDefault="00597F5E" w:rsidP="00597F5E">
      <w:r>
        <w:t>data and discusses challenges and strategies for handling sparsity.</w:t>
      </w:r>
    </w:p>
    <w:p w14:paraId="589F5F21" w14:textId="77777777" w:rsidR="00597F5E" w:rsidRDefault="00597F5E" w:rsidP="00597F5E">
      <w:r>
        <w:t xml:space="preserve">"Sparse Coding with an Overcomplete Basis Set: A Strategy Employed by V1?" by </w:t>
      </w:r>
      <w:proofErr w:type="spellStart"/>
      <w:r>
        <w:t>Olshausen</w:t>
      </w:r>
      <w:proofErr w:type="spellEnd"/>
      <w:r>
        <w:t xml:space="preserve"> and Field (1997) - This classic paper discusses sparse coding in the context of neural representations, which can be relevant for understanding the challenges of sparse data in machine learning.</w:t>
      </w:r>
    </w:p>
    <w:p w14:paraId="7511666D" w14:textId="77777777" w:rsidR="00597F5E" w:rsidRDefault="00597F5E" w:rsidP="00597F5E">
      <w:r>
        <w:t>High-Dimensional Data:</w:t>
      </w:r>
    </w:p>
    <w:p w14:paraId="379363F3" w14:textId="77777777" w:rsidR="00597F5E" w:rsidRDefault="00597F5E" w:rsidP="00597F5E"/>
    <w:p w14:paraId="2C6E40F6" w14:textId="77777777" w:rsidR="00597F5E" w:rsidRDefault="00597F5E" w:rsidP="00597F5E">
      <w:r>
        <w:t>"High-Dimensional Data Analysis: The Curses and Blessings of Dimensionality" by Bellman (1987) - This seminal paper discusses the challenges of high-dimensional data and strategies for addressing them.</w:t>
      </w:r>
    </w:p>
    <w:p w14:paraId="1AA5114B" w14:textId="77777777" w:rsidR="006F71BD" w:rsidRDefault="00597F5E" w:rsidP="00597F5E">
      <w:pPr>
        <w:sectPr w:rsidR="006F71BD" w:rsidSect="00880B01">
          <w:type w:val="continuous"/>
          <w:pgSz w:w="12240" w:h="15840"/>
          <w:pgMar w:top="1440" w:right="1080" w:bottom="1440" w:left="1080" w:header="720" w:footer="1498" w:gutter="0"/>
          <w:cols w:space="720"/>
          <w:docGrid w:linePitch="360"/>
        </w:sectPr>
      </w:pPr>
      <w:r>
        <w:t>"On Discriminative vs. Generative Classifiers: A comparison of logistic regression and naive Bayes" by Ng and Jordan (2002) - This paper compares the performance of discriminative and generative classifiers on high</w:t>
      </w:r>
    </w:p>
    <w:p w14:paraId="7BB4D95A" w14:textId="1CBEF57C" w:rsidR="00597F5E" w:rsidRPr="0063530E" w:rsidRDefault="00597F5E" w:rsidP="00597F5E">
      <w:r>
        <w:t>-dimensional data.</w:t>
      </w:r>
    </w:p>
    <w:sectPr w:rsidR="00597F5E" w:rsidRPr="0063530E" w:rsidSect="00880B01">
      <w:type w:val="continuous"/>
      <w:pgSz w:w="12240" w:h="15840"/>
      <w:pgMar w:top="1440" w:right="1080" w:bottom="1440" w:left="1080" w:header="720" w:footer="149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Haris Masood" w:date="2024-02-02T22:24:00Z" w:initials="MM">
    <w:p w14:paraId="0F77A088" w14:textId="77777777" w:rsidR="0050507B" w:rsidRDefault="0050507B" w:rsidP="0050507B">
      <w:pPr>
        <w:pStyle w:val="CommentText"/>
        <w:jc w:val="left"/>
      </w:pPr>
      <w:r>
        <w:rPr>
          <w:rStyle w:val="CommentReference"/>
        </w:rPr>
        <w:annotationRef/>
      </w:r>
      <w:hyperlink r:id="rId1" w:history="1">
        <w:r w:rsidRPr="004931EC">
          <w:rPr>
            <w:rStyle w:val="Hyperlink"/>
          </w:rPr>
          <w:t>https://www.kaggle.com/datasets/ahsan81/hotel-reservations-classification-dataset/data</w:t>
        </w:r>
      </w:hyperlink>
    </w:p>
  </w:comment>
  <w:comment w:id="1" w:author="M. Haris Masood" w:date="2024-02-02T22:27:00Z" w:initials="MM">
    <w:p w14:paraId="73CD97F0" w14:textId="77777777" w:rsidR="0050507B" w:rsidRDefault="0050507B" w:rsidP="0050507B">
      <w:pPr>
        <w:pStyle w:val="CommentText"/>
        <w:jc w:val="left"/>
      </w:pPr>
      <w:r>
        <w:rPr>
          <w:rStyle w:val="CommentReference"/>
        </w:rPr>
        <w:annotationRef/>
      </w:r>
      <w:hyperlink r:id="rId2" w:history="1">
        <w:r w:rsidRPr="00C474D3">
          <w:rPr>
            <w:rStyle w:val="Hyperlink"/>
          </w:rPr>
          <w:t>https://www.kaggle.com/datasets/rashikrahmanpritom/heart-attack-analysis-prediction-dataset?rvi=1</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7A088" w15:done="0"/>
  <w15:commentEx w15:paraId="73CD9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0C8DB8" w16cex:dateUtc="2024-02-03T03:24:00Z"/>
  <w16cex:commentExtensible w16cex:durableId="54F83227" w16cex:dateUtc="2024-02-03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7A088" w16cid:durableId="080C8DB8"/>
  <w16cid:commentId w16cid:paraId="73CD97F0" w16cid:durableId="54F83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FE48" w14:textId="77777777" w:rsidR="00880B01" w:rsidRDefault="00880B01" w:rsidP="00126D77">
      <w:r>
        <w:separator/>
      </w:r>
    </w:p>
  </w:endnote>
  <w:endnote w:type="continuationSeparator" w:id="0">
    <w:p w14:paraId="46361C20" w14:textId="77777777" w:rsidR="00880B01" w:rsidRDefault="00880B0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2C1E" w14:textId="77777777" w:rsidR="00880B01" w:rsidRDefault="00880B01" w:rsidP="0060186D">
      <w:pPr>
        <w:spacing w:after="0" w:line="110" w:lineRule="exact"/>
      </w:pPr>
    </w:p>
  </w:footnote>
  <w:footnote w:type="continuationSeparator" w:id="0">
    <w:p w14:paraId="10CB8D7E" w14:textId="77777777" w:rsidR="00880B01" w:rsidRPr="00BB7AEF" w:rsidRDefault="00880B01" w:rsidP="00BB7AEF">
      <w:pPr>
        <w:spacing w:after="0" w:line="20" w:lineRule="exact"/>
        <w:rPr>
          <w:sz w:val="2"/>
        </w:rPr>
      </w:pPr>
    </w:p>
  </w:footnote>
  <w:footnote w:type="continuationNotice" w:id="1">
    <w:p w14:paraId="503C178D" w14:textId="77777777" w:rsidR="00880B01" w:rsidRPr="00AE67B5" w:rsidRDefault="00880B0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028084B"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DF710D">
          <w:rPr>
            <w:rStyle w:val="PageNumber"/>
          </w:rPr>
          <w:fldChar w:fldCharType="separate"/>
        </w:r>
        <w:r w:rsidR="00DF710D">
          <w:rPr>
            <w:rStyle w:val="PageNumber"/>
            <w:noProof/>
          </w:rPr>
          <w:t>1</w: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515FCC"/>
    <w:multiLevelType w:val="hybridMultilevel"/>
    <w:tmpl w:val="49EA19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BB1CF3"/>
    <w:multiLevelType w:val="multilevel"/>
    <w:tmpl w:val="9D2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24272837"/>
    <w:multiLevelType w:val="multilevel"/>
    <w:tmpl w:val="F3E64E9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B434B86"/>
    <w:multiLevelType w:val="multilevel"/>
    <w:tmpl w:val="37EC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9280314">
    <w:abstractNumId w:val="7"/>
  </w:num>
  <w:num w:numId="2" w16cid:durableId="129179235">
    <w:abstractNumId w:val="33"/>
  </w:num>
  <w:num w:numId="3" w16cid:durableId="970286045">
    <w:abstractNumId w:val="28"/>
  </w:num>
  <w:num w:numId="4" w16cid:durableId="4004918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5642523">
    <w:abstractNumId w:val="37"/>
  </w:num>
  <w:num w:numId="6" w16cid:durableId="32854844">
    <w:abstractNumId w:val="16"/>
  </w:num>
  <w:num w:numId="7" w16cid:durableId="845899716">
    <w:abstractNumId w:val="35"/>
  </w:num>
  <w:num w:numId="8" w16cid:durableId="345638510">
    <w:abstractNumId w:val="9"/>
  </w:num>
  <w:num w:numId="9" w16cid:durableId="1071656044">
    <w:abstractNumId w:val="36"/>
  </w:num>
  <w:num w:numId="10" w16cid:durableId="1760248333">
    <w:abstractNumId w:val="15"/>
  </w:num>
  <w:num w:numId="11" w16cid:durableId="1991641156">
    <w:abstractNumId w:val="11"/>
  </w:num>
  <w:num w:numId="12" w16cid:durableId="295139805">
    <w:abstractNumId w:val="29"/>
  </w:num>
  <w:num w:numId="13" w16cid:durableId="2028483070">
    <w:abstractNumId w:val="14"/>
  </w:num>
  <w:num w:numId="14" w16cid:durableId="1504320286">
    <w:abstractNumId w:val="32"/>
  </w:num>
  <w:num w:numId="15" w16cid:durableId="1962762567">
    <w:abstractNumId w:val="39"/>
  </w:num>
  <w:num w:numId="16" w16cid:durableId="875659241">
    <w:abstractNumId w:val="37"/>
    <w:lvlOverride w:ilvl="0">
      <w:startOverride w:val="1"/>
    </w:lvlOverride>
  </w:num>
  <w:num w:numId="17" w16cid:durableId="1968703907">
    <w:abstractNumId w:val="37"/>
    <w:lvlOverride w:ilvl="0">
      <w:startOverride w:val="1"/>
    </w:lvlOverride>
  </w:num>
  <w:num w:numId="18" w16cid:durableId="1212352848">
    <w:abstractNumId w:val="37"/>
    <w:lvlOverride w:ilvl="0">
      <w:startOverride w:val="1"/>
    </w:lvlOverride>
  </w:num>
  <w:num w:numId="19" w16cid:durableId="847409095">
    <w:abstractNumId w:val="37"/>
    <w:lvlOverride w:ilvl="0">
      <w:startOverride w:val="1"/>
    </w:lvlOverride>
  </w:num>
  <w:num w:numId="20" w16cid:durableId="1061177992">
    <w:abstractNumId w:val="37"/>
    <w:lvlOverride w:ilvl="0">
      <w:startOverride w:val="1"/>
    </w:lvlOverride>
  </w:num>
  <w:num w:numId="21" w16cid:durableId="1008218867">
    <w:abstractNumId w:val="37"/>
    <w:lvlOverride w:ilvl="0">
      <w:startOverride w:val="1"/>
    </w:lvlOverride>
  </w:num>
  <w:num w:numId="22" w16cid:durableId="758016980">
    <w:abstractNumId w:val="0"/>
  </w:num>
  <w:num w:numId="23" w16cid:durableId="1840853242">
    <w:abstractNumId w:val="30"/>
  </w:num>
  <w:num w:numId="24" w16cid:durableId="1133450010">
    <w:abstractNumId w:val="30"/>
    <w:lvlOverride w:ilvl="0">
      <w:startOverride w:val="1"/>
    </w:lvlOverride>
  </w:num>
  <w:num w:numId="25" w16cid:durableId="1801266737">
    <w:abstractNumId w:val="38"/>
  </w:num>
  <w:num w:numId="26" w16cid:durableId="297497449">
    <w:abstractNumId w:val="8"/>
  </w:num>
  <w:num w:numId="27" w16cid:durableId="936328920">
    <w:abstractNumId w:val="20"/>
  </w:num>
  <w:num w:numId="28" w16cid:durableId="54286036">
    <w:abstractNumId w:val="21"/>
  </w:num>
  <w:num w:numId="29" w16cid:durableId="397288823">
    <w:abstractNumId w:val="5"/>
  </w:num>
  <w:num w:numId="30" w16cid:durableId="1550073156">
    <w:abstractNumId w:val="2"/>
  </w:num>
  <w:num w:numId="31" w16cid:durableId="1509566030">
    <w:abstractNumId w:val="13"/>
  </w:num>
  <w:num w:numId="32" w16cid:durableId="513540941">
    <w:abstractNumId w:val="17"/>
  </w:num>
  <w:num w:numId="33" w16cid:durableId="1789812359">
    <w:abstractNumId w:val="1"/>
  </w:num>
  <w:num w:numId="34" w16cid:durableId="1922371663">
    <w:abstractNumId w:val="18"/>
  </w:num>
  <w:num w:numId="35" w16cid:durableId="1955282494">
    <w:abstractNumId w:val="23"/>
  </w:num>
  <w:num w:numId="36" w16cid:durableId="1207908255">
    <w:abstractNumId w:val="10"/>
  </w:num>
  <w:num w:numId="37" w16cid:durableId="1222407415">
    <w:abstractNumId w:val="31"/>
  </w:num>
  <w:num w:numId="38" w16cid:durableId="698168224">
    <w:abstractNumId w:val="26"/>
  </w:num>
  <w:num w:numId="39" w16cid:durableId="1913394366">
    <w:abstractNumId w:val="25"/>
  </w:num>
  <w:num w:numId="40" w16cid:durableId="2136676433">
    <w:abstractNumId w:val="22"/>
  </w:num>
  <w:num w:numId="41" w16cid:durableId="381709197">
    <w:abstractNumId w:val="12"/>
  </w:num>
  <w:num w:numId="42" w16cid:durableId="1128746675">
    <w:abstractNumId w:val="27"/>
  </w:num>
  <w:num w:numId="43" w16cid:durableId="1602834794">
    <w:abstractNumId w:val="40"/>
  </w:num>
  <w:num w:numId="44" w16cid:durableId="1529098666">
    <w:abstractNumId w:val="24"/>
  </w:num>
  <w:num w:numId="45" w16cid:durableId="413892393">
    <w:abstractNumId w:val="41"/>
  </w:num>
  <w:num w:numId="46" w16cid:durableId="1058557107">
    <w:abstractNumId w:val="34"/>
  </w:num>
  <w:num w:numId="47" w16cid:durableId="464590051">
    <w:abstractNumId w:val="3"/>
  </w:num>
  <w:num w:numId="48" w16cid:durableId="1720861966">
    <w:abstractNumId w:val="24"/>
    <w:lvlOverride w:ilvl="0">
      <w:startOverride w:val="1"/>
    </w:lvlOverride>
  </w:num>
  <w:num w:numId="49" w16cid:durableId="432552405">
    <w:abstractNumId w:val="19"/>
  </w:num>
  <w:num w:numId="50" w16cid:durableId="1511724495">
    <w:abstractNumId w:val="6"/>
  </w:num>
  <w:num w:numId="51" w16cid:durableId="797611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Haris Masood">
    <w15:presenceInfo w15:providerId="Windows Live" w15:userId="36b91e022b85f2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55"/>
    <w:rsid w:val="00002321"/>
    <w:rsid w:val="000107FF"/>
    <w:rsid w:val="000115A8"/>
    <w:rsid w:val="00015661"/>
    <w:rsid w:val="0001758E"/>
    <w:rsid w:val="00020CE7"/>
    <w:rsid w:val="000227CF"/>
    <w:rsid w:val="0002420C"/>
    <w:rsid w:val="00030A1C"/>
    <w:rsid w:val="00030F47"/>
    <w:rsid w:val="00031ACE"/>
    <w:rsid w:val="00031E19"/>
    <w:rsid w:val="000326E2"/>
    <w:rsid w:val="0004017D"/>
    <w:rsid w:val="0004097D"/>
    <w:rsid w:val="000435DE"/>
    <w:rsid w:val="00043A15"/>
    <w:rsid w:val="00045282"/>
    <w:rsid w:val="00053A61"/>
    <w:rsid w:val="00054847"/>
    <w:rsid w:val="0005677D"/>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0B0F"/>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610"/>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C11"/>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2F08"/>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4A87"/>
    <w:rsid w:val="003A62EB"/>
    <w:rsid w:val="003A7D06"/>
    <w:rsid w:val="003B0B8B"/>
    <w:rsid w:val="003B4A52"/>
    <w:rsid w:val="003B5280"/>
    <w:rsid w:val="003B7F2C"/>
    <w:rsid w:val="003C2E77"/>
    <w:rsid w:val="003C3139"/>
    <w:rsid w:val="003C529A"/>
    <w:rsid w:val="003D0ED4"/>
    <w:rsid w:val="003D1B6B"/>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076"/>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1269"/>
    <w:rsid w:val="004E6DFA"/>
    <w:rsid w:val="004E725D"/>
    <w:rsid w:val="004F0C8B"/>
    <w:rsid w:val="004F2849"/>
    <w:rsid w:val="004F59AE"/>
    <w:rsid w:val="004F6A63"/>
    <w:rsid w:val="004F6DAD"/>
    <w:rsid w:val="0050283F"/>
    <w:rsid w:val="00504524"/>
    <w:rsid w:val="0050507B"/>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1C7"/>
    <w:rsid w:val="00585205"/>
    <w:rsid w:val="005946D4"/>
    <w:rsid w:val="0059530D"/>
    <w:rsid w:val="005961B9"/>
    <w:rsid w:val="00597142"/>
    <w:rsid w:val="00597F5E"/>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0E"/>
    <w:rsid w:val="00635310"/>
    <w:rsid w:val="006403FC"/>
    <w:rsid w:val="00641ADD"/>
    <w:rsid w:val="00645E4C"/>
    <w:rsid w:val="00647F1D"/>
    <w:rsid w:val="0065221C"/>
    <w:rsid w:val="00652FE8"/>
    <w:rsid w:val="006542D6"/>
    <w:rsid w:val="00656180"/>
    <w:rsid w:val="00656EF8"/>
    <w:rsid w:val="00661942"/>
    <w:rsid w:val="00661E5A"/>
    <w:rsid w:val="006623AC"/>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457C"/>
    <w:rsid w:val="006A0CDE"/>
    <w:rsid w:val="006A3962"/>
    <w:rsid w:val="006A46B2"/>
    <w:rsid w:val="006A4963"/>
    <w:rsid w:val="006A5CC2"/>
    <w:rsid w:val="006A7D7A"/>
    <w:rsid w:val="006B469E"/>
    <w:rsid w:val="006B7398"/>
    <w:rsid w:val="006B7CA6"/>
    <w:rsid w:val="006C0765"/>
    <w:rsid w:val="006C1FEE"/>
    <w:rsid w:val="006C500F"/>
    <w:rsid w:val="006D2120"/>
    <w:rsid w:val="006D3558"/>
    <w:rsid w:val="006D6EA5"/>
    <w:rsid w:val="006D7E6A"/>
    <w:rsid w:val="006E2CDA"/>
    <w:rsid w:val="006E6FF9"/>
    <w:rsid w:val="006E742D"/>
    <w:rsid w:val="006F6F00"/>
    <w:rsid w:val="006F71BD"/>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75117"/>
    <w:rsid w:val="0088014F"/>
    <w:rsid w:val="00880B01"/>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0240"/>
    <w:rsid w:val="0099108D"/>
    <w:rsid w:val="00993B55"/>
    <w:rsid w:val="00994583"/>
    <w:rsid w:val="009947FE"/>
    <w:rsid w:val="00994B2F"/>
    <w:rsid w:val="009A0588"/>
    <w:rsid w:val="009A2E02"/>
    <w:rsid w:val="009A3B1C"/>
    <w:rsid w:val="009A4ABE"/>
    <w:rsid w:val="009A5B14"/>
    <w:rsid w:val="009B0151"/>
    <w:rsid w:val="009B6743"/>
    <w:rsid w:val="009B7689"/>
    <w:rsid w:val="009B7A17"/>
    <w:rsid w:val="009C1A53"/>
    <w:rsid w:val="009C216A"/>
    <w:rsid w:val="009C282D"/>
    <w:rsid w:val="009C2A4D"/>
    <w:rsid w:val="009C3C66"/>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136A"/>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0495"/>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357B"/>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4933"/>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B7A"/>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076D7"/>
    <w:rsid w:val="00D112AC"/>
    <w:rsid w:val="00D144BF"/>
    <w:rsid w:val="00D17872"/>
    <w:rsid w:val="00D20093"/>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5955"/>
    <w:rsid w:val="00D47A08"/>
    <w:rsid w:val="00D47D32"/>
    <w:rsid w:val="00D47DFE"/>
    <w:rsid w:val="00D501FF"/>
    <w:rsid w:val="00D5034D"/>
    <w:rsid w:val="00D518D5"/>
    <w:rsid w:val="00D51D2E"/>
    <w:rsid w:val="00D51EF8"/>
    <w:rsid w:val="00D6025B"/>
    <w:rsid w:val="00D61400"/>
    <w:rsid w:val="00D6194B"/>
    <w:rsid w:val="00D63247"/>
    <w:rsid w:val="00D634F4"/>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10D"/>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6DF"/>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AD"/>
    <w:pPr>
      <w:spacing w:after="170" w:line="340" w:lineRule="exact"/>
      <w:jc w:val="both"/>
    </w:pPr>
    <w:rPr>
      <w:rFonts w:ascii="Palatino Linotype" w:eastAsia="Times New Roman" w:hAnsi="Palatino Linotype" w:cs="Times New Roman"/>
      <w:spacing w:val="2"/>
      <w:kern w:val="16"/>
      <w:sz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05677D"/>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05677D"/>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4F6DAD"/>
    <w:pPr>
      <w:numPr>
        <w:numId w:val="44"/>
      </w:numPr>
      <w:tabs>
        <w:tab w:val="left" w:pos="2250"/>
        <w:tab w:val="left" w:pos="2275"/>
        <w:tab w:val="left" w:pos="2304"/>
        <w:tab w:val="left" w:pos="2333"/>
        <w:tab w:val="left" w:pos="2362"/>
      </w:tabs>
      <w:ind w:firstLine="0"/>
    </w:pPr>
    <w:rPr>
      <w:sz w:val="16"/>
    </w:r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CommentReference">
    <w:name w:val="annotation reference"/>
    <w:basedOn w:val="DefaultParagraphFont"/>
    <w:uiPriority w:val="99"/>
    <w:semiHidden/>
    <w:unhideWhenUsed/>
    <w:rsid w:val="0050507B"/>
    <w:rPr>
      <w:sz w:val="16"/>
      <w:szCs w:val="16"/>
    </w:rPr>
  </w:style>
  <w:style w:type="paragraph" w:styleId="CommentText">
    <w:name w:val="annotation text"/>
    <w:basedOn w:val="Normal"/>
    <w:link w:val="CommentTextChar"/>
    <w:uiPriority w:val="99"/>
    <w:unhideWhenUsed/>
    <w:rsid w:val="0050507B"/>
    <w:pPr>
      <w:spacing w:line="240" w:lineRule="auto"/>
    </w:pPr>
    <w:rPr>
      <w:sz w:val="20"/>
      <w:szCs w:val="20"/>
    </w:rPr>
  </w:style>
  <w:style w:type="character" w:customStyle="1" w:styleId="CommentTextChar">
    <w:name w:val="Comment Text Char"/>
    <w:basedOn w:val="DefaultParagraphFont"/>
    <w:link w:val="CommentText"/>
    <w:uiPriority w:val="99"/>
    <w:rsid w:val="0050507B"/>
    <w:rPr>
      <w:rFonts w:ascii="Palatino Linotype" w:eastAsia="Times New Roman" w:hAnsi="Palatino Linotype" w:cs="Times New Roman"/>
      <w:spacing w:val="2"/>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50507B"/>
    <w:rPr>
      <w:b/>
      <w:bCs/>
    </w:rPr>
  </w:style>
  <w:style w:type="character" w:customStyle="1" w:styleId="CommentSubjectChar">
    <w:name w:val="Comment Subject Char"/>
    <w:basedOn w:val="CommentTextChar"/>
    <w:link w:val="CommentSubject"/>
    <w:uiPriority w:val="99"/>
    <w:semiHidden/>
    <w:rsid w:val="0050507B"/>
    <w:rPr>
      <w:rFonts w:ascii="Palatino Linotype" w:eastAsia="Times New Roman" w:hAnsi="Palatino Linotype" w:cs="Times New Roman"/>
      <w:b/>
      <w:bCs/>
      <w:spacing w:val="2"/>
      <w:kern w:val="16"/>
      <w:sz w:val="20"/>
      <w:szCs w:val="20"/>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04428504">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7711711">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59189638">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098017766">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4698">
      <w:bodyDiv w:val="1"/>
      <w:marLeft w:val="0"/>
      <w:marRight w:val="0"/>
      <w:marTop w:val="0"/>
      <w:marBottom w:val="0"/>
      <w:divBdr>
        <w:top w:val="none" w:sz="0" w:space="0" w:color="auto"/>
        <w:left w:val="none" w:sz="0" w:space="0" w:color="auto"/>
        <w:bottom w:val="none" w:sz="0" w:space="0" w:color="auto"/>
        <w:right w:val="none" w:sz="0" w:space="0" w:color="auto"/>
      </w:divBdr>
      <w:divsChild>
        <w:div w:id="1179347790">
          <w:marLeft w:val="-690"/>
          <w:marRight w:val="0"/>
          <w:marTop w:val="0"/>
          <w:marBottom w:val="0"/>
          <w:divBdr>
            <w:top w:val="none" w:sz="0" w:space="0" w:color="auto"/>
            <w:left w:val="none" w:sz="0" w:space="0" w:color="auto"/>
            <w:bottom w:val="none" w:sz="0" w:space="0" w:color="auto"/>
            <w:right w:val="none" w:sz="0" w:space="0" w:color="auto"/>
          </w:divBdr>
        </w:div>
      </w:divsChild>
    </w:div>
    <w:div w:id="122598820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99949">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480474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2980710">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80778259">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320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kaggle.com/datasets/rashikrahmanpritom/heart-attack-analysis-prediction-dataset?rvi=1" TargetMode="External"/><Relationship Id="rId1" Type="http://schemas.openxmlformats.org/officeDocument/2006/relationships/hyperlink" Target="https://www.kaggle.com/datasets/ahsan81/hotel-reservations-classification-dataset/data"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masood30@gatech.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swlh/the-support-vector-machine-basic-concept-a5106bd3cc5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16932</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 Haris Masood</cp:lastModifiedBy>
  <cp:revision>29</cp:revision>
  <cp:lastPrinted>2024-01-28T22:25:00Z</cp:lastPrinted>
  <dcterms:created xsi:type="dcterms:W3CDTF">2024-01-18T04:24:00Z</dcterms:created>
  <dcterms:modified xsi:type="dcterms:W3CDTF">2024-02-12T04:04:00Z</dcterms:modified>
</cp:coreProperties>
</file>